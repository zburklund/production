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96" w:rsidRPr="000206F3" w:rsidRDefault="00F60306" w:rsidP="00645CB2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inline distT="0" distB="0" distL="0" distR="0" wp14:anchorId="7C2A9F17" wp14:editId="0A263FAD">
                <wp:extent cx="6018963" cy="291402"/>
                <wp:effectExtent l="0" t="0" r="20320" b="13970"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963" cy="291402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306" w:rsidRPr="000206F3" w:rsidRDefault="00F60306" w:rsidP="00F6030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206F3">
                              <w:rPr>
                                <w:b/>
                                <w:color w:val="FFFFFF" w:themeColor="background1"/>
                              </w:rPr>
                              <w:t>BASIC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2A9F17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6" type="#_x0000_t109" style="width:473.95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" fillcolor="#17365d [2415]" strokecolor="white [3212]" strokeweight="2pt">
                <v:textbox>
                  <w:txbxContent>
                    <w:p w:rsidR="00F60306" w:rsidRPr="000206F3" w:rsidRDefault="00F60306" w:rsidP="00F60306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0206F3">
                        <w:rPr>
                          <w:b/>
                          <w:color w:val="FFFFFF" w:themeColor="background1"/>
                        </w:rPr>
                        <w:t>BASIC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206F3" w:rsidRDefault="000206F3" w:rsidP="00645CB2">
      <w:pPr>
        <w:spacing w:after="0"/>
      </w:pPr>
    </w:p>
    <w:p w:rsidR="001E1D4B" w:rsidRPr="0023400B" w:rsidRDefault="001E1D4B" w:rsidP="00645CB2">
      <w:pPr>
        <w:spacing w:after="0"/>
        <w:rPr>
          <w:u w:val="single"/>
        </w:rPr>
      </w:pPr>
      <w:r w:rsidRPr="00A17E63">
        <w:rPr>
          <w:b/>
        </w:rPr>
        <w:t>Program Name</w:t>
      </w:r>
      <w:proofErr w:type="gramStart"/>
      <w:r w:rsidRPr="0023400B">
        <w:rPr>
          <w:b/>
        </w:rPr>
        <w:t>:</w:t>
      </w:r>
      <w:r w:rsidR="0023400B">
        <w:rPr>
          <w:u w:val="single"/>
        </w:rPr>
        <w:t>_</w:t>
      </w:r>
      <w:proofErr w:type="gramEnd"/>
      <w:r w:rsidR="0023400B">
        <w:rPr>
          <w:u w:val="single"/>
        </w:rPr>
        <w:t>_______________________________________________________________________</w:t>
      </w:r>
      <w:r w:rsidR="000B522A" w:rsidRPr="0023400B">
        <w:rPr>
          <w:u w:val="single"/>
        </w:rPr>
        <w:t xml:space="preserve">   </w:t>
      </w:r>
      <w:r w:rsidR="0023400B" w:rsidRPr="0023400B">
        <w:rPr>
          <w:u w:val="single"/>
        </w:rPr>
        <w:t xml:space="preserve">                                                                                                                                       </w:t>
      </w:r>
    </w:p>
    <w:p w:rsidR="001E1D4B" w:rsidRPr="0051750E" w:rsidRDefault="001E1D4B" w:rsidP="00645CB2">
      <w:pPr>
        <w:spacing w:after="0"/>
      </w:pPr>
      <w:r w:rsidRPr="00A17E63">
        <w:rPr>
          <w:b/>
        </w:rPr>
        <w:t>Program Location</w:t>
      </w:r>
      <w:r w:rsidR="00A17E63" w:rsidRPr="00A17E63">
        <w:rPr>
          <w:b/>
        </w:rPr>
        <w:t xml:space="preserve"> (Please list all cities and countries)</w:t>
      </w:r>
      <w:r w:rsidRPr="00A17E63">
        <w:rPr>
          <w:b/>
        </w:rPr>
        <w:t>:</w:t>
      </w:r>
      <w:r w:rsidR="000B522A">
        <w:t xml:space="preserve"> </w:t>
      </w:r>
      <w:r w:rsidR="0023400B">
        <w:t>________________________________________</w:t>
      </w:r>
      <w:r w:rsidR="000B522A">
        <w:t xml:space="preserve"> </w:t>
      </w:r>
      <w:r w:rsidRPr="00A17E63">
        <w:rPr>
          <w:b/>
        </w:rPr>
        <w:t xml:space="preserve"> </w:t>
      </w:r>
      <w:r w:rsidR="000B522A">
        <w:rPr>
          <w:b/>
        </w:rPr>
        <w:t xml:space="preserve"> </w:t>
      </w:r>
      <w:r w:rsidR="0051750E">
        <w:t xml:space="preserve">  </w:t>
      </w:r>
    </w:p>
    <w:p w:rsidR="000206F3" w:rsidRPr="000B522A" w:rsidRDefault="000206F3" w:rsidP="00645CB2">
      <w:pPr>
        <w:spacing w:after="0"/>
      </w:pPr>
      <w:r w:rsidRPr="00A17E63">
        <w:rPr>
          <w:b/>
        </w:rPr>
        <w:t>Program Dates</w:t>
      </w:r>
      <w:proofErr w:type="gramStart"/>
      <w:r w:rsidRPr="00A17E63">
        <w:rPr>
          <w:b/>
        </w:rPr>
        <w:t>:</w:t>
      </w:r>
      <w:r w:rsidR="0023400B">
        <w:t>_</w:t>
      </w:r>
      <w:proofErr w:type="gramEnd"/>
      <w:r w:rsidR="0023400B">
        <w:t>______________________________________________________________________</w:t>
      </w:r>
      <w:r w:rsidR="000B522A">
        <w:rPr>
          <w:b/>
        </w:rPr>
        <w:t xml:space="preserve"> </w:t>
      </w:r>
      <w:r w:rsidR="000B522A">
        <w:t xml:space="preserve">  </w:t>
      </w:r>
    </w:p>
    <w:p w:rsidR="001E1D4B" w:rsidRPr="0051750E" w:rsidRDefault="001E1D4B" w:rsidP="00645CB2">
      <w:pPr>
        <w:spacing w:after="0"/>
      </w:pPr>
      <w:r w:rsidRPr="00A17E63">
        <w:rPr>
          <w:b/>
        </w:rPr>
        <w:t>Department:</w:t>
      </w:r>
      <w:r w:rsidR="000B522A">
        <w:t xml:space="preserve"> </w:t>
      </w:r>
      <w:r w:rsidR="0023400B">
        <w:t>__________________________________________________________________________</w:t>
      </w:r>
      <w:r w:rsidR="000B522A">
        <w:t xml:space="preserve"> </w:t>
      </w:r>
      <w:r w:rsidR="0051750E">
        <w:t xml:space="preserve">   </w:t>
      </w:r>
    </w:p>
    <w:p w:rsidR="000206F3" w:rsidRDefault="000206F3" w:rsidP="00645CB2">
      <w:pPr>
        <w:spacing w:after="0"/>
      </w:pPr>
    </w:p>
    <w:p w:rsidR="000206F3" w:rsidRPr="000B522A" w:rsidRDefault="001E1D4B" w:rsidP="000206F3">
      <w:pPr>
        <w:spacing w:after="0"/>
      </w:pPr>
      <w:r w:rsidRPr="00A17E63">
        <w:rPr>
          <w:b/>
        </w:rPr>
        <w:t>P</w:t>
      </w:r>
      <w:r w:rsidR="0023400B">
        <w:rPr>
          <w:b/>
        </w:rPr>
        <w:t xml:space="preserve">rogram Director Name and </w:t>
      </w:r>
      <w:r w:rsidR="000206F3" w:rsidRPr="00A17E63">
        <w:rPr>
          <w:b/>
        </w:rPr>
        <w:t>Title</w:t>
      </w:r>
      <w:r w:rsidR="0023400B">
        <w:rPr>
          <w:b/>
        </w:rPr>
        <w:t>: ________________________________________________________</w:t>
      </w:r>
    </w:p>
    <w:p w:rsidR="000206F3" w:rsidRPr="0051750E" w:rsidRDefault="001E1D4B" w:rsidP="000206F3">
      <w:pPr>
        <w:spacing w:after="0"/>
        <w:ind w:left="720" w:firstLine="720"/>
      </w:pPr>
      <w:r w:rsidRPr="00A17E63">
        <w:rPr>
          <w:b/>
        </w:rPr>
        <w:t>Email</w:t>
      </w:r>
      <w:proofErr w:type="gramStart"/>
      <w:r w:rsidRPr="00A17E63">
        <w:rPr>
          <w:b/>
        </w:rPr>
        <w:t>:</w:t>
      </w:r>
      <w:r w:rsidR="0023400B">
        <w:rPr>
          <w:b/>
        </w:rPr>
        <w:t>_</w:t>
      </w:r>
      <w:proofErr w:type="gramEnd"/>
      <w:r w:rsidR="0023400B">
        <w:rPr>
          <w:b/>
        </w:rPr>
        <w:t>__________________________________________________________________</w:t>
      </w:r>
      <w:r w:rsidR="000B522A">
        <w:t xml:space="preserve">  </w:t>
      </w:r>
      <w:r w:rsidR="000B522A">
        <w:rPr>
          <w:b/>
        </w:rPr>
        <w:t xml:space="preserve"> </w:t>
      </w:r>
      <w:r w:rsidR="0051750E">
        <w:t xml:space="preserve">  </w:t>
      </w:r>
    </w:p>
    <w:p w:rsidR="001E1D4B" w:rsidRPr="0023400B" w:rsidRDefault="001E1D4B" w:rsidP="000206F3">
      <w:pPr>
        <w:spacing w:after="0"/>
        <w:ind w:left="720" w:firstLine="720"/>
      </w:pPr>
      <w:r w:rsidRPr="00A17E63">
        <w:rPr>
          <w:b/>
        </w:rPr>
        <w:t>Phone Number:</w:t>
      </w:r>
      <w:r w:rsidR="0023400B">
        <w:rPr>
          <w:b/>
        </w:rPr>
        <w:t xml:space="preserve"> </w:t>
      </w:r>
      <w:r w:rsidR="0023400B">
        <w:t>__________________________________________________________</w:t>
      </w:r>
    </w:p>
    <w:p w:rsidR="0023400B" w:rsidRDefault="0023400B" w:rsidP="00645CB2">
      <w:pPr>
        <w:spacing w:after="0"/>
        <w:rPr>
          <w:b/>
        </w:rPr>
      </w:pPr>
    </w:p>
    <w:p w:rsidR="001E1D4B" w:rsidRDefault="001E1D4B" w:rsidP="00645CB2">
      <w:pPr>
        <w:spacing w:after="0"/>
      </w:pPr>
      <w:r w:rsidRPr="00A17E63">
        <w:rPr>
          <w:b/>
        </w:rPr>
        <w:t>Faculty Leader</w:t>
      </w:r>
      <w:r w:rsidR="00702270">
        <w:rPr>
          <w:b/>
        </w:rPr>
        <w:t xml:space="preserve"> (if different from Program Director) Name and </w:t>
      </w:r>
      <w:r w:rsidRPr="00A17E63">
        <w:rPr>
          <w:b/>
        </w:rPr>
        <w:t>Title</w:t>
      </w:r>
      <w:proofErr w:type="gramStart"/>
      <w:r>
        <w:t>:</w:t>
      </w:r>
      <w:r w:rsidR="0023400B">
        <w:t>_</w:t>
      </w:r>
      <w:proofErr w:type="gramEnd"/>
      <w:r w:rsidR="0023400B">
        <w:t>_____________________</w:t>
      </w:r>
      <w:r w:rsidR="00702270">
        <w:t>_______</w:t>
      </w:r>
    </w:p>
    <w:p w:rsidR="001E1D4B" w:rsidRPr="000B522A" w:rsidRDefault="001E1D4B" w:rsidP="000206F3">
      <w:pPr>
        <w:spacing w:after="0"/>
        <w:ind w:left="720" w:firstLine="720"/>
      </w:pPr>
      <w:r w:rsidRPr="00A17E63">
        <w:rPr>
          <w:b/>
        </w:rPr>
        <w:t>Email:</w:t>
      </w:r>
      <w:r w:rsidR="000B522A">
        <w:t xml:space="preserve">  </w:t>
      </w:r>
      <w:r w:rsidR="0023400B">
        <w:t>__________________________________________________________________</w:t>
      </w:r>
    </w:p>
    <w:p w:rsidR="000206F3" w:rsidRPr="000B522A" w:rsidRDefault="00A17E63" w:rsidP="00A17E63">
      <w:pPr>
        <w:spacing w:after="0"/>
        <w:ind w:left="720" w:firstLine="720"/>
      </w:pPr>
      <w:r>
        <w:rPr>
          <w:b/>
        </w:rPr>
        <w:t>Phone Number:</w:t>
      </w:r>
      <w:r w:rsidR="000B522A">
        <w:t xml:space="preserve"> </w:t>
      </w:r>
      <w:r w:rsidR="0023400B">
        <w:t>__________________________________________________________</w:t>
      </w:r>
    </w:p>
    <w:p w:rsidR="00803CAC" w:rsidRDefault="00803CAC" w:rsidP="00803CAC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5586095</wp:posOffset>
                </wp:positionH>
                <wp:positionV relativeFrom="paragraph">
                  <wp:posOffset>90882</wp:posOffset>
                </wp:positionV>
                <wp:extent cx="432079" cy="251209"/>
                <wp:effectExtent l="0" t="0" r="635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7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CAC" w:rsidRPr="00803CAC" w:rsidRDefault="00803CAC">
                            <w:r w:rsidRPr="00803CAC"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39.85pt;margin-top:7.15pt;width:34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" stroked="f">
                <v:textbox>
                  <w:txbxContent>
                    <w:p w:rsidR="00803CAC" w:rsidRPr="00803CAC" w:rsidRDefault="00803CAC">
                      <w:r w:rsidRPr="00803CAC"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4FE5226" wp14:editId="2BA220D2">
                <wp:simplePos x="0" y="0"/>
                <wp:positionH relativeFrom="column">
                  <wp:posOffset>4802505</wp:posOffset>
                </wp:positionH>
                <wp:positionV relativeFrom="paragraph">
                  <wp:posOffset>119380</wp:posOffset>
                </wp:positionV>
                <wp:extent cx="421640" cy="281305"/>
                <wp:effectExtent l="0" t="0" r="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CAC" w:rsidRPr="00803CAC" w:rsidRDefault="00803CAC">
                            <w:r w:rsidRPr="00803CAC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E5226" id="_x0000_s1028" type="#_x0000_t202" style="position:absolute;left:0;text-align:left;margin-left:378.15pt;margin-top:9.4pt;width:33.2pt;height:22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" stroked="f">
                <v:textbox>
                  <w:txbxContent>
                    <w:p w:rsidR="00803CAC" w:rsidRPr="00803CAC" w:rsidRDefault="00803CAC">
                      <w:r w:rsidRPr="00803CAC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81399F" w:rsidRPr="00803CAC" w:rsidRDefault="00803CAC" w:rsidP="00803CAC">
      <w:pPr>
        <w:pStyle w:val="ListParagraph"/>
        <w:spacing w:after="0"/>
        <w:rPr>
          <w:b/>
        </w:rPr>
      </w:pPr>
      <w:r w:rsidRPr="00803CAC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0536C" wp14:editId="565D323F">
                <wp:simplePos x="0" y="0"/>
                <wp:positionH relativeFrom="column">
                  <wp:posOffset>5286584</wp:posOffset>
                </wp:positionH>
                <wp:positionV relativeFrom="paragraph">
                  <wp:posOffset>5080</wp:posOffset>
                </wp:positionV>
                <wp:extent cx="160774" cy="150726"/>
                <wp:effectExtent l="0" t="0" r="10795" b="2095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4" cy="15072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69F740" id="Rounded Rectangle 2" o:spid="_x0000_s1026" style="position:absolute;margin-left:416.25pt;margin-top:.4pt;width:12.65pt;height:1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" fillcolor="white [3212]" strokecolor="#243f60 [1604]" strokeweight=".25pt"/>
            </w:pict>
          </mc:Fallback>
        </mc:AlternateContent>
      </w:r>
      <w:r w:rsidRPr="00803CAC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D76D3" wp14:editId="2CA4519F">
                <wp:simplePos x="0" y="0"/>
                <wp:positionH relativeFrom="column">
                  <wp:posOffset>4581525</wp:posOffset>
                </wp:positionH>
                <wp:positionV relativeFrom="paragraph">
                  <wp:posOffset>3621</wp:posOffset>
                </wp:positionV>
                <wp:extent cx="160774" cy="150726"/>
                <wp:effectExtent l="0" t="0" r="10795" b="209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4" cy="15072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8FD0E" id="Rounded Rectangle 1" o:spid="_x0000_s1026" style="position:absolute;margin-left:360.75pt;margin-top:.3pt;width:12.65pt;height:1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" fillcolor="white [3212]" strokecolor="#243f60 [1604]" strokeweight=".25pt"/>
            </w:pict>
          </mc:Fallback>
        </mc:AlternateContent>
      </w:r>
      <w:r w:rsidRPr="00803CAC">
        <w:rPr>
          <w:b/>
        </w:rPr>
        <w:t xml:space="preserve">Has this course been through the course approval process?    </w:t>
      </w:r>
    </w:p>
    <w:p w:rsidR="00645CB2" w:rsidRDefault="0081399F" w:rsidP="00645CB2">
      <w:pPr>
        <w:spacing w:after="0"/>
      </w:pPr>
      <w:r>
        <w:rPr>
          <w:b/>
          <w:noProof/>
        </w:rPr>
        <mc:AlternateContent>
          <mc:Choice Requires="wps">
            <w:drawing>
              <wp:inline distT="0" distB="0" distL="0" distR="0" wp14:anchorId="78658F29" wp14:editId="6B320463">
                <wp:extent cx="6076950" cy="311499"/>
                <wp:effectExtent l="0" t="0" r="19050" b="12700"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11499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99F" w:rsidRPr="00DD4D96" w:rsidRDefault="0081399F" w:rsidP="0081399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DD4D96">
                              <w:rPr>
                                <w:b/>
                                <w:color w:val="FFFFFF" w:themeColor="background1"/>
                              </w:rPr>
                              <w:t>FINANCES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658F29" id="Flowchart: Process 13" o:spid="_x0000_s1029" type="#_x0000_t109" style="width:478.5pt;height:2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" fillcolor="#17365d [2415]" strokecolor="white [3212]" strokeweight="2pt">
                <v:textbox>
                  <w:txbxContent>
                    <w:p w:rsidR="0081399F" w:rsidRPr="00DD4D96" w:rsidRDefault="0081399F" w:rsidP="0081399F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DD4D96">
                        <w:rPr>
                          <w:b/>
                          <w:color w:val="FFFFFF" w:themeColor="background1"/>
                        </w:rPr>
                        <w:t>FINANCES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1D4B" w:rsidRPr="001E1D4B" w:rsidRDefault="001E1D4B" w:rsidP="00645CB2">
      <w:pPr>
        <w:spacing w:after="0"/>
        <w:rPr>
          <w:b/>
        </w:rPr>
      </w:pPr>
    </w:p>
    <w:p w:rsidR="001E1D4B" w:rsidRPr="000B522A" w:rsidRDefault="001E1D4B" w:rsidP="00645CB2">
      <w:pPr>
        <w:spacing w:after="0"/>
      </w:pPr>
      <w:r w:rsidRPr="00A17E63">
        <w:rPr>
          <w:b/>
        </w:rPr>
        <w:t>Total Program Cost</w:t>
      </w:r>
      <w:r w:rsidR="00702270">
        <w:rPr>
          <w:rStyle w:val="FootnoteReference"/>
          <w:b/>
        </w:rPr>
        <w:footnoteReference w:id="1"/>
      </w:r>
      <w:r w:rsidRPr="00A17E63">
        <w:rPr>
          <w:b/>
        </w:rPr>
        <w:t>:</w:t>
      </w:r>
      <w:r w:rsidR="000B522A">
        <w:t xml:space="preserve"> </w:t>
      </w:r>
      <w:r w:rsidR="0023400B">
        <w:t>____________________________________________________________________</w:t>
      </w:r>
      <w:r w:rsidR="000B522A">
        <w:rPr>
          <w:b/>
        </w:rPr>
        <w:t xml:space="preserve">  </w:t>
      </w:r>
      <w:r w:rsidR="000B522A">
        <w:t xml:space="preserve">  </w:t>
      </w:r>
    </w:p>
    <w:p w:rsidR="001E1D4B" w:rsidRPr="000B522A" w:rsidRDefault="001E1D4B" w:rsidP="00645CB2">
      <w:pPr>
        <w:spacing w:after="0"/>
      </w:pPr>
      <w:r w:rsidRPr="00A17E63">
        <w:rPr>
          <w:b/>
        </w:rPr>
        <w:t>Items included in program cost:</w:t>
      </w:r>
      <w:r w:rsidR="000B522A">
        <w:t xml:space="preserve">   </w:t>
      </w:r>
      <w:r w:rsidR="0023400B">
        <w:t>_________________________________________________________</w:t>
      </w:r>
      <w:r w:rsidR="003E3B08">
        <w:t>_________________________________________________________________________________________________________________</w:t>
      </w:r>
    </w:p>
    <w:p w:rsidR="001E1D4B" w:rsidRPr="000B522A" w:rsidRDefault="001E1D4B" w:rsidP="00645CB2">
      <w:pPr>
        <w:spacing w:after="0"/>
      </w:pPr>
      <w:r w:rsidRPr="00A17E63">
        <w:rPr>
          <w:b/>
        </w:rPr>
        <w:t>Items not included in program cost:</w:t>
      </w:r>
      <w:r w:rsidR="000B522A">
        <w:t xml:space="preserve">  </w:t>
      </w:r>
      <w:r w:rsidR="0023400B">
        <w:t>______________________________________________________</w:t>
      </w:r>
      <w:r w:rsidR="003E3B08">
        <w:t>____________________________________________________________________________________________________________________</w:t>
      </w:r>
    </w:p>
    <w:p w:rsidR="00645CB2" w:rsidRDefault="00645CB2" w:rsidP="00645CB2">
      <w:pPr>
        <w:spacing w:after="0"/>
      </w:pPr>
    </w:p>
    <w:p w:rsidR="00F60306" w:rsidRPr="00F60306" w:rsidRDefault="0081399F" w:rsidP="00645CB2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78DF4AC3" wp14:editId="29442456">
                <wp:extent cx="6076950" cy="247650"/>
                <wp:effectExtent l="0" t="0" r="19050" b="19050"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4765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306" w:rsidRPr="00497F14" w:rsidRDefault="00F60306" w:rsidP="00F6030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97F14">
                              <w:rPr>
                                <w:b/>
                              </w:rPr>
                              <w:t>TARGET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DF4AC3" id="Flowchart: Process 14" o:spid="_x0000_s1030" type="#_x0000_t109" style="width:478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" fillcolor="#17365d [2415]" strokecolor="white [3212]" strokeweight="2pt">
                <v:textbox>
                  <w:txbxContent>
                    <w:p w:rsidR="00F60306" w:rsidRPr="00497F14" w:rsidRDefault="00F60306" w:rsidP="00F60306">
                      <w:pPr>
                        <w:jc w:val="center"/>
                        <w:rPr>
                          <w:b/>
                        </w:rPr>
                      </w:pPr>
                      <w:r w:rsidRPr="00497F14">
                        <w:rPr>
                          <w:b/>
                        </w:rPr>
                        <w:t>TARGET STUDENTS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266A" w:rsidRDefault="00C4266A" w:rsidP="00645CB2">
      <w:pPr>
        <w:spacing w:after="0"/>
        <w:rPr>
          <w:b/>
        </w:rPr>
      </w:pPr>
    </w:p>
    <w:p w:rsidR="001E1D4B" w:rsidRPr="000B522A" w:rsidRDefault="00A17E63" w:rsidP="00645CB2">
      <w:pPr>
        <w:spacing w:after="0"/>
      </w:pPr>
      <w:r w:rsidRPr="00A17E63">
        <w:rPr>
          <w:b/>
        </w:rPr>
        <w:t>Students e</w:t>
      </w:r>
      <w:r w:rsidR="001E1D4B" w:rsidRPr="00A17E63">
        <w:rPr>
          <w:b/>
        </w:rPr>
        <w:t>ligible to attend (undergraduates/graduates/both)</w:t>
      </w:r>
      <w:r w:rsidRPr="00A17E63">
        <w:rPr>
          <w:b/>
        </w:rPr>
        <w:t>:</w:t>
      </w:r>
      <w:r w:rsidR="000B522A">
        <w:t xml:space="preserve">  </w:t>
      </w:r>
      <w:r w:rsidR="0023400B">
        <w:t>________________________________</w:t>
      </w:r>
    </w:p>
    <w:p w:rsidR="001E1D4B" w:rsidRPr="000B522A" w:rsidRDefault="00A17E63" w:rsidP="00645CB2">
      <w:pPr>
        <w:spacing w:after="0"/>
      </w:pPr>
      <w:r w:rsidRPr="00A17E63">
        <w:rPr>
          <w:b/>
        </w:rPr>
        <w:t>Majors e</w:t>
      </w:r>
      <w:r w:rsidR="001E1D4B" w:rsidRPr="00A17E63">
        <w:rPr>
          <w:b/>
        </w:rPr>
        <w:t>ligible to attend:</w:t>
      </w:r>
      <w:r w:rsidR="0023400B">
        <w:t xml:space="preserve">  _______________________________________________________________</w:t>
      </w:r>
    </w:p>
    <w:p w:rsidR="000206F3" w:rsidRDefault="000206F3" w:rsidP="00645CB2">
      <w:pPr>
        <w:spacing w:after="0"/>
      </w:pPr>
      <w:r w:rsidRPr="00A17E63">
        <w:rPr>
          <w:b/>
        </w:rPr>
        <w:t>Who are the target students for this course?</w:t>
      </w:r>
      <w:r w:rsidR="000B522A">
        <w:t xml:space="preserve">  </w:t>
      </w:r>
      <w:r w:rsidR="0023400B">
        <w:t>__________________________________________________________________________________________________________________________________________________________________________</w:t>
      </w:r>
    </w:p>
    <w:p w:rsidR="00702270" w:rsidRDefault="00702270">
      <w:r>
        <w:br w:type="page"/>
      </w:r>
    </w:p>
    <w:p w:rsidR="00702270" w:rsidRDefault="00702270" w:rsidP="00645CB2">
      <w:pPr>
        <w:spacing w:after="0"/>
      </w:pPr>
    </w:p>
    <w:p w:rsidR="000206F3" w:rsidRDefault="000206F3" w:rsidP="00645CB2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inline distT="0" distB="0" distL="0" distR="0">
                <wp:extent cx="6076950" cy="271305"/>
                <wp:effectExtent l="0" t="0" r="19050" b="1460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713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6F3" w:rsidRPr="000206F3" w:rsidRDefault="000206F3" w:rsidP="000206F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206F3">
                              <w:rPr>
                                <w:b/>
                              </w:rPr>
                              <w:t>COURSE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" o:spid="_x0000_s1031" style="width:478.5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" fillcolor="#17365d [2415]" strokecolor="white [3212]" strokeweight="2pt">
                <v:textbox>
                  <w:txbxContent>
                    <w:p w:rsidR="000206F3" w:rsidRPr="000206F3" w:rsidRDefault="000206F3" w:rsidP="000206F3">
                      <w:pPr>
                        <w:jc w:val="center"/>
                        <w:rPr>
                          <w:b/>
                        </w:rPr>
                      </w:pPr>
                      <w:r w:rsidRPr="000206F3">
                        <w:rPr>
                          <w:b/>
                        </w:rPr>
                        <w:t>COURSE INFORMATION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17E63" w:rsidRDefault="00A17E63" w:rsidP="00645CB2">
      <w:pPr>
        <w:spacing w:after="0"/>
      </w:pPr>
    </w:p>
    <w:p w:rsidR="00C4266A" w:rsidRDefault="00C4266A" w:rsidP="00645CB2">
      <w:pPr>
        <w:spacing w:after="0"/>
        <w:rPr>
          <w:b/>
        </w:rPr>
      </w:pPr>
      <w:r>
        <w:rPr>
          <w:b/>
        </w:rPr>
        <w:t>Will students be accepted into this course on a first come/first serve basis or will acceptances only be determined after the application deadline? _______________________________________________</w:t>
      </w:r>
    </w:p>
    <w:p w:rsidR="001E1D4B" w:rsidRPr="000B522A" w:rsidRDefault="001E1D4B" w:rsidP="00645CB2">
      <w:pPr>
        <w:spacing w:after="0"/>
      </w:pPr>
      <w:r w:rsidRPr="00A17E63">
        <w:rPr>
          <w:b/>
        </w:rPr>
        <w:t>Is there a foreign language requirement?</w:t>
      </w:r>
      <w:r w:rsidR="000B522A">
        <w:t xml:space="preserve">  </w:t>
      </w:r>
      <w:r w:rsidR="0023400B">
        <w:t>_________________________________________________</w:t>
      </w:r>
    </w:p>
    <w:p w:rsidR="001E1D4B" w:rsidRPr="000B522A" w:rsidRDefault="001E1D4B" w:rsidP="00645CB2">
      <w:pPr>
        <w:spacing w:after="0"/>
      </w:pPr>
      <w:r w:rsidRPr="00A17E63">
        <w:rPr>
          <w:b/>
        </w:rPr>
        <w:t>Are there any program pre-requisites? If yes, please list:</w:t>
      </w:r>
      <w:r w:rsidR="000B522A">
        <w:t xml:space="preserve">  </w:t>
      </w:r>
      <w:r w:rsidR="0023400B">
        <w:t>__________________________________________________________________________________________________________________________________________________________________________</w:t>
      </w:r>
    </w:p>
    <w:p w:rsidR="000206F3" w:rsidRDefault="000206F3" w:rsidP="00645CB2">
      <w:pPr>
        <w:spacing w:after="0"/>
      </w:pPr>
    </w:p>
    <w:p w:rsidR="001E1D4B" w:rsidRPr="000B522A" w:rsidRDefault="001E1D4B" w:rsidP="00645CB2">
      <w:pPr>
        <w:spacing w:after="0"/>
      </w:pPr>
      <w:r w:rsidRPr="00A17E63">
        <w:rPr>
          <w:b/>
        </w:rPr>
        <w:t>CWRU course title:</w:t>
      </w:r>
      <w:r w:rsidR="000B522A">
        <w:t xml:space="preserve">  </w:t>
      </w:r>
      <w:r w:rsidR="0023400B">
        <w:t>____________________________________________________________________</w:t>
      </w:r>
    </w:p>
    <w:p w:rsidR="001E1D4B" w:rsidRPr="000B522A" w:rsidRDefault="001E1D4B" w:rsidP="00645CB2">
      <w:pPr>
        <w:spacing w:after="0"/>
      </w:pPr>
      <w:r w:rsidRPr="00A17E63">
        <w:rPr>
          <w:b/>
        </w:rPr>
        <w:t>Credit Hours:</w:t>
      </w:r>
      <w:r w:rsidR="000B522A">
        <w:t xml:space="preserve">  </w:t>
      </w:r>
      <w:r w:rsidR="0023400B">
        <w:t>______________________</w:t>
      </w:r>
    </w:p>
    <w:p w:rsidR="001E1D4B" w:rsidRDefault="001E1D4B" w:rsidP="00645CB2">
      <w:pPr>
        <w:spacing w:after="0"/>
      </w:pPr>
      <w:r w:rsidRPr="00A17E63">
        <w:rPr>
          <w:b/>
        </w:rPr>
        <w:t>How does this course count for students</w:t>
      </w:r>
      <w:proofErr w:type="gramStart"/>
      <w:r w:rsidRPr="00A17E63">
        <w:rPr>
          <w:b/>
        </w:rPr>
        <w:t>?</w:t>
      </w:r>
      <w:r w:rsidR="00A17E63">
        <w:rPr>
          <w:b/>
        </w:rPr>
        <w:t>(</w:t>
      </w:r>
      <w:proofErr w:type="gramEnd"/>
      <w:r w:rsidRPr="00A17E63">
        <w:rPr>
          <w:b/>
        </w:rPr>
        <w:t xml:space="preserve"> Global Diversity, Humanities, Core Major Curriculum, etc</w:t>
      </w:r>
      <w:r>
        <w:t>.</w:t>
      </w:r>
      <w:r w:rsidR="00A17E63">
        <w:t>)</w:t>
      </w:r>
      <w:r w:rsidR="0023400B">
        <w:t xml:space="preserve"> __________________________________________________________________________________________________________________________________________________________________________</w:t>
      </w:r>
    </w:p>
    <w:p w:rsidR="00C4266A" w:rsidRDefault="00C4266A" w:rsidP="00C4266A">
      <w:pPr>
        <w:spacing w:after="0"/>
      </w:pPr>
    </w:p>
    <w:p w:rsidR="00C47338" w:rsidRDefault="00C47338" w:rsidP="00C4266A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579AD90D" wp14:editId="6A85B604">
                <wp:extent cx="6096000" cy="241160"/>
                <wp:effectExtent l="0" t="0" r="19050" b="26035"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116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338" w:rsidRPr="00DD4D96" w:rsidRDefault="00C47338" w:rsidP="00C4733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HOUSING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9AD90D" id="Flowchart: Process 3" o:spid="_x0000_s1032" type="#_x0000_t109" style="width:480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" fillcolor="#17365d [2415]" strokecolor="white [3212]" strokeweight="2pt">
                <v:textbox>
                  <w:txbxContent>
                    <w:p w:rsidR="00C47338" w:rsidRPr="00DD4D96" w:rsidRDefault="00C47338" w:rsidP="00C47338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HOUSING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7338" w:rsidRDefault="00C47338" w:rsidP="00C47338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BA34F9" wp14:editId="7E8F0B98">
                <wp:simplePos x="0" y="0"/>
                <wp:positionH relativeFrom="column">
                  <wp:posOffset>2793442</wp:posOffset>
                </wp:positionH>
                <wp:positionV relativeFrom="paragraph">
                  <wp:posOffset>159078</wp:posOffset>
                </wp:positionV>
                <wp:extent cx="1728316" cy="281305"/>
                <wp:effectExtent l="0" t="0" r="5715" b="444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316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338" w:rsidRPr="00803CAC" w:rsidRDefault="00C47338" w:rsidP="00C47338">
                            <w:r>
                              <w:t>Residence Hall/Dormitory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A34F9" id="_x0000_s1033" type="#_x0000_t202" style="position:absolute;margin-left:219.95pt;margin-top:12.55pt;width:136.1pt;height:2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" stroked="f">
                <v:textbox>
                  <w:txbxContent>
                    <w:p w:rsidR="00C47338" w:rsidRPr="00803CAC" w:rsidRDefault="00C47338" w:rsidP="00C47338">
                      <w:r>
                        <w:t>Residence Hall/Dormitory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2F09E5" wp14:editId="4D9B84B6">
                <wp:simplePos x="0" y="0"/>
                <wp:positionH relativeFrom="column">
                  <wp:posOffset>1446963</wp:posOffset>
                </wp:positionH>
                <wp:positionV relativeFrom="paragraph">
                  <wp:posOffset>159078</wp:posOffset>
                </wp:positionV>
                <wp:extent cx="914400" cy="281305"/>
                <wp:effectExtent l="0" t="0" r="0" b="444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338" w:rsidRPr="00803CAC" w:rsidRDefault="00C47338" w:rsidP="00C47338">
                            <w:r>
                              <w:t xml:space="preserve">Apartment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F09E5" id="_x0000_s1034" type="#_x0000_t202" style="position:absolute;margin-left:113.95pt;margin-top:12.55pt;width:1in;height:2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" stroked="f">
                <v:textbox>
                  <w:txbxContent>
                    <w:p w:rsidR="00C47338" w:rsidRPr="00803CAC" w:rsidRDefault="00C47338" w:rsidP="00C47338">
                      <w:r>
                        <w:t xml:space="preserve">Apartment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3F10E2" wp14:editId="287794FB">
                <wp:simplePos x="0" y="0"/>
                <wp:positionH relativeFrom="column">
                  <wp:posOffset>361315</wp:posOffset>
                </wp:positionH>
                <wp:positionV relativeFrom="paragraph">
                  <wp:posOffset>158750</wp:posOffset>
                </wp:positionV>
                <wp:extent cx="562610" cy="281305"/>
                <wp:effectExtent l="0" t="0" r="8890" b="444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338" w:rsidRPr="00803CAC" w:rsidRDefault="00C47338" w:rsidP="00C47338">
                            <w:r>
                              <w:t xml:space="preserve">Hotel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F10E2" id="_x0000_s1035" type="#_x0000_t202" style="position:absolute;margin-left:28.45pt;margin-top:12.5pt;width:44.3pt;height:2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fWIgIAACI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" stroked="f">
                <v:textbox>
                  <w:txbxContent>
                    <w:p w:rsidR="00C47338" w:rsidRPr="00803CAC" w:rsidRDefault="00C47338" w:rsidP="00C47338">
                      <w:r>
                        <w:t xml:space="preserve">Hotel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What type of housing is provided?</w:t>
      </w:r>
    </w:p>
    <w:p w:rsidR="00C47338" w:rsidRPr="000B522A" w:rsidRDefault="00C47338" w:rsidP="00C47338">
      <w:pPr>
        <w:spacing w:after="0"/>
      </w:pPr>
      <w:r w:rsidRPr="00803CAC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9B23B9" wp14:editId="70B62F12">
                <wp:simplePos x="0" y="0"/>
                <wp:positionH relativeFrom="column">
                  <wp:posOffset>2628007</wp:posOffset>
                </wp:positionH>
                <wp:positionV relativeFrom="paragraph">
                  <wp:posOffset>24276</wp:posOffset>
                </wp:positionV>
                <wp:extent cx="160655" cy="150495"/>
                <wp:effectExtent l="0" t="0" r="10795" b="2095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504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F8E8AA" id="Rounded Rectangle 12" o:spid="_x0000_s1026" style="position:absolute;margin-left:206.95pt;margin-top:1.9pt;width:12.65pt;height:11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" fillcolor="white [3212]" strokecolor="#243f60 [1604]" strokeweight=".25pt"/>
            </w:pict>
          </mc:Fallback>
        </mc:AlternateContent>
      </w:r>
      <w:r w:rsidRPr="00803CAC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38AE97" wp14:editId="518EA3A8">
                <wp:simplePos x="0" y="0"/>
                <wp:positionH relativeFrom="column">
                  <wp:posOffset>1188218</wp:posOffset>
                </wp:positionH>
                <wp:positionV relativeFrom="paragraph">
                  <wp:posOffset>19685</wp:posOffset>
                </wp:positionV>
                <wp:extent cx="160655" cy="150495"/>
                <wp:effectExtent l="0" t="0" r="10795" b="2095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504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EDC411" id="Rounded Rectangle 6" o:spid="_x0000_s1026" style="position:absolute;margin-left:93.55pt;margin-top:1.55pt;width:12.65pt;height:1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" fillcolor="white [3212]" strokecolor="#243f60 [1604]" strokeweight=".25pt"/>
            </w:pict>
          </mc:Fallback>
        </mc:AlternateContent>
      </w:r>
      <w:r w:rsidRPr="00803CAC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2944D6" wp14:editId="1242B9A9">
                <wp:simplePos x="0" y="0"/>
                <wp:positionH relativeFrom="column">
                  <wp:posOffset>50800</wp:posOffset>
                </wp:positionH>
                <wp:positionV relativeFrom="paragraph">
                  <wp:posOffset>19050</wp:posOffset>
                </wp:positionV>
                <wp:extent cx="160655" cy="150495"/>
                <wp:effectExtent l="0" t="0" r="10795" b="2095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504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61F8EA" id="Rounded Rectangle 4" o:spid="_x0000_s1026" style="position:absolute;margin-left:4pt;margin-top:1.5pt;width:12.65pt;height:11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" fillcolor="white [3212]" strokecolor="#243f60 [1604]" strokeweight=".25pt"/>
            </w:pict>
          </mc:Fallback>
        </mc:AlternateContent>
      </w:r>
    </w:p>
    <w:p w:rsidR="00C47338" w:rsidRDefault="00C47338" w:rsidP="00645CB2">
      <w:pPr>
        <w:spacing w:after="0"/>
      </w:pPr>
      <w:r w:rsidRPr="00803CAC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9D1248" wp14:editId="52D2FE1E">
                <wp:simplePos x="0" y="0"/>
                <wp:positionH relativeFrom="column">
                  <wp:posOffset>2842588</wp:posOffset>
                </wp:positionH>
                <wp:positionV relativeFrom="paragraph">
                  <wp:posOffset>152588</wp:posOffset>
                </wp:positionV>
                <wp:extent cx="160655" cy="150495"/>
                <wp:effectExtent l="0" t="0" r="10795" b="2095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504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D2E94F" id="Rounded Rectangle 16" o:spid="_x0000_s1026" style="position:absolute;margin-left:223.85pt;margin-top:12pt;width:12.65pt;height:1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" fillcolor="white [3212]" strokecolor="#243f60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1B7A9E" wp14:editId="633BC262">
                <wp:simplePos x="0" y="0"/>
                <wp:positionH relativeFrom="column">
                  <wp:posOffset>3044651</wp:posOffset>
                </wp:positionH>
                <wp:positionV relativeFrom="paragraph">
                  <wp:posOffset>98244</wp:posOffset>
                </wp:positionV>
                <wp:extent cx="2351314" cy="281305"/>
                <wp:effectExtent l="0" t="0" r="0" b="444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314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338" w:rsidRPr="00803CAC" w:rsidRDefault="00C47338" w:rsidP="00C47338">
                            <w:r>
                              <w:t>Other 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7A9E" id="_x0000_s1036" type="#_x0000_t202" style="position:absolute;margin-left:239.75pt;margin-top:7.75pt;width:185.15pt;height:2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" stroked="f">
                <v:textbox>
                  <w:txbxContent>
                    <w:p w:rsidR="00C47338" w:rsidRPr="00803CAC" w:rsidRDefault="00C47338" w:rsidP="00C47338">
                      <w:r>
                        <w:t>Other 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B6778D" wp14:editId="73150BA6">
                <wp:simplePos x="0" y="0"/>
                <wp:positionH relativeFrom="column">
                  <wp:posOffset>1728470</wp:posOffset>
                </wp:positionH>
                <wp:positionV relativeFrom="paragraph">
                  <wp:posOffset>106715</wp:posOffset>
                </wp:positionV>
                <wp:extent cx="874088" cy="281305"/>
                <wp:effectExtent l="0" t="0" r="2540" b="444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088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338" w:rsidRPr="00803CAC" w:rsidRDefault="00C47338" w:rsidP="00C47338">
                            <w:r>
                              <w:t>Home Stay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778D" id="_x0000_s1037" type="#_x0000_t202" style="position:absolute;margin-left:136.1pt;margin-top:8.4pt;width:68.85pt;height:22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" stroked="f">
                <v:textbox>
                  <w:txbxContent>
                    <w:p w:rsidR="00C47338" w:rsidRPr="00803CAC" w:rsidRDefault="00C47338" w:rsidP="00C47338">
                      <w:r>
                        <w:t>Home Stay</w:t>
                      </w:r>
                    </w:p>
                  </w:txbxContent>
                </v:textbox>
              </v:shape>
            </w:pict>
          </mc:Fallback>
        </mc:AlternateContent>
      </w:r>
      <w:r w:rsidRPr="00803CAC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CDEB0" wp14:editId="30A7BCDC">
                <wp:simplePos x="0" y="0"/>
                <wp:positionH relativeFrom="column">
                  <wp:posOffset>1442720</wp:posOffset>
                </wp:positionH>
                <wp:positionV relativeFrom="paragraph">
                  <wp:posOffset>165100</wp:posOffset>
                </wp:positionV>
                <wp:extent cx="160655" cy="150495"/>
                <wp:effectExtent l="0" t="0" r="10795" b="2095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504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1AA0FE" id="Rounded Rectangle 10" o:spid="_x0000_s1026" style="position:absolute;margin-left:113.6pt;margin-top:13pt;width:12.65pt;height:1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" fillcolor="white [3212]" strokecolor="#243f60 [16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05233B" wp14:editId="16256A13">
                <wp:simplePos x="0" y="0"/>
                <wp:positionH relativeFrom="column">
                  <wp:posOffset>361741</wp:posOffset>
                </wp:positionH>
                <wp:positionV relativeFrom="paragraph">
                  <wp:posOffset>108292</wp:posOffset>
                </wp:positionV>
                <wp:extent cx="743578" cy="281305"/>
                <wp:effectExtent l="0" t="0" r="0" b="444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578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338" w:rsidRPr="00803CAC" w:rsidRDefault="00C47338" w:rsidP="00C47338">
                            <w:r>
                              <w:t>Hostel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233B" id="_x0000_s1038" type="#_x0000_t202" style="position:absolute;margin-left:28.5pt;margin-top:8.55pt;width:58.55pt;height:2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" stroked="f">
                <v:textbox>
                  <w:txbxContent>
                    <w:p w:rsidR="00C47338" w:rsidRPr="00803CAC" w:rsidRDefault="00C47338" w:rsidP="00C47338">
                      <w:r>
                        <w:t>Hostel</w:t>
                      </w:r>
                    </w:p>
                  </w:txbxContent>
                </v:textbox>
              </v:shape>
            </w:pict>
          </mc:Fallback>
        </mc:AlternateContent>
      </w:r>
      <w:r w:rsidRPr="00803CAC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631400" wp14:editId="58030736">
                <wp:simplePos x="0" y="0"/>
                <wp:positionH relativeFrom="column">
                  <wp:posOffset>54610</wp:posOffset>
                </wp:positionH>
                <wp:positionV relativeFrom="paragraph">
                  <wp:posOffset>173355</wp:posOffset>
                </wp:positionV>
                <wp:extent cx="160655" cy="150495"/>
                <wp:effectExtent l="0" t="0" r="10795" b="2095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504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8BFC8A" id="Rounded Rectangle 9" o:spid="_x0000_s1026" style="position:absolute;margin-left:4.3pt;margin-top:13.65pt;width:12.65pt;height:11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" fillcolor="white [3212]" strokecolor="#243f60 [1604]" strokeweight=".25pt"/>
            </w:pict>
          </mc:Fallback>
        </mc:AlternateContent>
      </w:r>
    </w:p>
    <w:p w:rsidR="00C47338" w:rsidRDefault="00C47338" w:rsidP="00645CB2">
      <w:pPr>
        <w:spacing w:after="0"/>
      </w:pPr>
    </w:p>
    <w:p w:rsidR="00C47338" w:rsidRDefault="00C47338" w:rsidP="00645CB2">
      <w:pPr>
        <w:spacing w:after="0"/>
      </w:pPr>
    </w:p>
    <w:p w:rsidR="00C47338" w:rsidRDefault="00C47338" w:rsidP="00645CB2">
      <w:pPr>
        <w:spacing w:after="0"/>
      </w:pPr>
      <w:r>
        <w:rPr>
          <w:b/>
        </w:rPr>
        <w:t xml:space="preserve">Number of </w:t>
      </w:r>
      <w:r w:rsidRPr="00C47338">
        <w:rPr>
          <w:b/>
        </w:rPr>
        <w:t>Students per room</w:t>
      </w:r>
      <w:r>
        <w:rPr>
          <w:b/>
        </w:rPr>
        <w:t>:</w:t>
      </w:r>
      <w:r w:rsidRPr="00C47338">
        <w:rPr>
          <w:b/>
        </w:rPr>
        <w:t xml:space="preserve"> </w:t>
      </w:r>
      <w:r>
        <w:t>__________________________________________________________</w:t>
      </w:r>
    </w:p>
    <w:p w:rsidR="00C47338" w:rsidRDefault="00C47338" w:rsidP="00645CB2">
      <w:pPr>
        <w:spacing w:after="0"/>
      </w:pPr>
      <w:bookmarkStart w:id="0" w:name="_GoBack"/>
      <w:bookmarkEnd w:id="0"/>
      <w:r w:rsidRPr="00C47338">
        <w:rPr>
          <w:b/>
        </w:rPr>
        <w:t>Other helpful housing information</w:t>
      </w:r>
      <w:r>
        <w:t>: _______________________________________________________</w:t>
      </w:r>
    </w:p>
    <w:p w:rsidR="001E1D4B" w:rsidRDefault="001E1D4B" w:rsidP="00645CB2">
      <w:pPr>
        <w:spacing w:after="0"/>
      </w:pPr>
    </w:p>
    <w:p w:rsidR="0081399F" w:rsidRDefault="0081399F" w:rsidP="00645CB2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5CA12E23" wp14:editId="2E73E628">
                <wp:extent cx="6096000" cy="241160"/>
                <wp:effectExtent l="0" t="0" r="19050" b="26035"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116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306" w:rsidRPr="00DD4D96" w:rsidRDefault="00F60306" w:rsidP="00F6030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DD4D96">
                              <w:rPr>
                                <w:b/>
                                <w:color w:val="FFFFFF" w:themeColor="background1"/>
                              </w:rPr>
                              <w:t>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A12E23" id="Flowchart: Process 15" o:spid="_x0000_s1039" type="#_x0000_t109" style="width:480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" fillcolor="#17365d [2415]" strokecolor="white [3212]" strokeweight="2pt">
                <v:textbox>
                  <w:txbxContent>
                    <w:p w:rsidR="00F60306" w:rsidRPr="00DD4D96" w:rsidRDefault="00F60306" w:rsidP="00F60306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DD4D96">
                        <w:rPr>
                          <w:b/>
                          <w:color w:val="FFFFFF" w:themeColor="background1"/>
                        </w:rPr>
                        <w:t>MARKETING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1D4B" w:rsidRPr="000B522A" w:rsidRDefault="001E1D4B" w:rsidP="00645CB2">
      <w:pPr>
        <w:spacing w:after="0"/>
      </w:pPr>
      <w:r w:rsidRPr="00A17E63">
        <w:rPr>
          <w:b/>
        </w:rPr>
        <w:t>Program URL (if any):</w:t>
      </w:r>
      <w:r w:rsidR="000B522A">
        <w:t xml:space="preserve">  </w:t>
      </w:r>
      <w:r w:rsidR="0023400B">
        <w:t>__________________________________</w:t>
      </w:r>
    </w:p>
    <w:p w:rsidR="001E1D4B" w:rsidRPr="000B522A" w:rsidRDefault="001E1D4B" w:rsidP="00645CB2">
      <w:pPr>
        <w:spacing w:after="0"/>
      </w:pPr>
      <w:r w:rsidRPr="00A17E63">
        <w:rPr>
          <w:b/>
        </w:rPr>
        <w:t>Program Description (2-3 paragraphs selling the program to students—this will appear on our website)</w:t>
      </w:r>
      <w:r w:rsidRPr="00A17E63">
        <w:t>:</w:t>
      </w:r>
      <w:r w:rsidR="0023400B">
        <w:t xml:space="preserve"> </w:t>
      </w:r>
      <w:r w:rsidR="00702270">
        <w:t>Please attach in a separate document</w:t>
      </w:r>
    </w:p>
    <w:p w:rsidR="00F60306" w:rsidRDefault="00803CAC" w:rsidP="00645CB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B5877" wp14:editId="097D99F6">
                <wp:simplePos x="0" y="0"/>
                <wp:positionH relativeFrom="column">
                  <wp:posOffset>-100484</wp:posOffset>
                </wp:positionH>
                <wp:positionV relativeFrom="paragraph">
                  <wp:posOffset>25260</wp:posOffset>
                </wp:positionV>
                <wp:extent cx="6260124" cy="231113"/>
                <wp:effectExtent l="0" t="0" r="762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0124" cy="23111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CAC" w:rsidRPr="007819B7" w:rsidRDefault="007819B7" w:rsidP="007819B7">
                            <w:pPr>
                              <w:shd w:val="clear" w:color="auto" w:fill="17365D" w:themeFill="text2" w:themeFillShade="BF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819B7">
                              <w:rPr>
                                <w:b/>
                                <w:color w:val="FFFFFF" w:themeColor="background1"/>
                              </w:rPr>
                              <w:t>APPROVALS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5877" id="_x0000_s1040" type="#_x0000_t202" style="position:absolute;margin-left:-7.9pt;margin-top:2pt;width:492.9pt;height:1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" fillcolor="#17365d [2415]" stroked="f">
                <v:textbox>
                  <w:txbxContent>
                    <w:p w:rsidR="00803CAC" w:rsidRPr="007819B7" w:rsidRDefault="007819B7" w:rsidP="007819B7">
                      <w:pPr>
                        <w:shd w:val="clear" w:color="auto" w:fill="17365D" w:themeFill="text2" w:themeFillShade="BF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7819B7">
                        <w:rPr>
                          <w:b/>
                          <w:color w:val="FFFFFF" w:themeColor="background1"/>
                        </w:rPr>
                        <w:t>APPROVALS</w:t>
                      </w:r>
                    </w:p>
                  </w:txbxContent>
                </v:textbox>
              </v:shape>
            </w:pict>
          </mc:Fallback>
        </mc:AlternateContent>
      </w:r>
    </w:p>
    <w:p w:rsidR="00803CAC" w:rsidRDefault="00803CAC" w:rsidP="00645CB2">
      <w:pPr>
        <w:spacing w:after="0"/>
      </w:pPr>
    </w:p>
    <w:p w:rsidR="007819B7" w:rsidRDefault="007819B7" w:rsidP="00645CB2">
      <w:pPr>
        <w:spacing w:after="0"/>
        <w:rPr>
          <w:b/>
        </w:rPr>
      </w:pPr>
    </w:p>
    <w:p w:rsidR="00803CAC" w:rsidRDefault="007819B7" w:rsidP="00645CB2">
      <w:pPr>
        <w:spacing w:after="0"/>
        <w:rPr>
          <w:b/>
        </w:rPr>
      </w:pPr>
      <w:r>
        <w:rPr>
          <w:b/>
        </w:rPr>
        <w:t xml:space="preserve">Department Chair Approval: </w:t>
      </w:r>
      <w:r>
        <w:rPr>
          <w:b/>
        </w:rPr>
        <w:tab/>
        <w:t>___________________________________________________________</w:t>
      </w:r>
    </w:p>
    <w:p w:rsidR="007819B7" w:rsidRDefault="007819B7" w:rsidP="00645CB2">
      <w:pPr>
        <w:spacing w:after="0"/>
        <w:rPr>
          <w:b/>
        </w:rPr>
      </w:pPr>
    </w:p>
    <w:p w:rsidR="007819B7" w:rsidRDefault="007819B7" w:rsidP="00645CB2">
      <w:pPr>
        <w:spacing w:after="0"/>
        <w:rPr>
          <w:b/>
        </w:rPr>
      </w:pPr>
      <w:r>
        <w:rPr>
          <w:b/>
        </w:rPr>
        <w:t>Dean’s Office Approval:</w:t>
      </w:r>
      <w:r>
        <w:rPr>
          <w:b/>
        </w:rPr>
        <w:tab/>
      </w:r>
      <w:r>
        <w:rPr>
          <w:b/>
        </w:rPr>
        <w:tab/>
        <w:t>___________________________________________________________</w:t>
      </w:r>
    </w:p>
    <w:p w:rsidR="00702270" w:rsidRDefault="00702270" w:rsidP="00645CB2">
      <w:pPr>
        <w:spacing w:after="0"/>
        <w:rPr>
          <w:b/>
        </w:rPr>
      </w:pPr>
    </w:p>
    <w:p w:rsidR="007819B7" w:rsidRDefault="00702270" w:rsidP="00645CB2">
      <w:pPr>
        <w:spacing w:after="0"/>
        <w:rPr>
          <w:b/>
        </w:rPr>
      </w:pPr>
      <w:r>
        <w:rPr>
          <w:b/>
        </w:rPr>
        <w:t>Required Attachments:</w:t>
      </w:r>
    </w:p>
    <w:p w:rsidR="00702270" w:rsidRPr="00702270" w:rsidRDefault="00702270" w:rsidP="00645CB2">
      <w:pPr>
        <w:spacing w:after="0"/>
      </w:pPr>
      <w:r w:rsidRPr="00803CAC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8E2345" wp14:editId="07EBD6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0655" cy="150495"/>
                <wp:effectExtent l="0" t="0" r="10795" b="2095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504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000B1B" id="Rounded Rectangle 11" o:spid="_x0000_s1026" style="position:absolute;margin-left:0;margin-top:0;width:12.65pt;height:11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" fillcolor="white [3212]" strokecolor="#243f60 [1604]" strokeweight=".25pt"/>
            </w:pict>
          </mc:Fallback>
        </mc:AlternateContent>
      </w:r>
      <w:r>
        <w:rPr>
          <w:b/>
        </w:rPr>
        <w:tab/>
      </w:r>
      <w:r w:rsidRPr="00702270">
        <w:t>Budget Worksheet</w:t>
      </w:r>
    </w:p>
    <w:p w:rsidR="00702270" w:rsidRDefault="00702270" w:rsidP="00645CB2">
      <w:pPr>
        <w:spacing w:after="0"/>
      </w:pPr>
      <w:r w:rsidRPr="00803CAC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E2345" wp14:editId="07EBD6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0655" cy="150495"/>
                <wp:effectExtent l="0" t="0" r="10795" b="2095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504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A5E7F4" id="Rounded Rectangle 21" o:spid="_x0000_s1026" style="position:absolute;margin-left:0;margin-top:0;width:12.65pt;height:11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" fillcolor="white [3212]" strokecolor="#243f60 [1604]" strokeweight=".25pt"/>
            </w:pict>
          </mc:Fallback>
        </mc:AlternateContent>
      </w:r>
      <w:r>
        <w:rPr>
          <w:b/>
        </w:rPr>
        <w:t xml:space="preserve">     </w:t>
      </w:r>
      <w:r>
        <w:rPr>
          <w:b/>
        </w:rPr>
        <w:tab/>
      </w:r>
      <w:r w:rsidRPr="00702270">
        <w:t>Program Description (2-3 paragraphs to appear on the electronic brochure)</w:t>
      </w:r>
    </w:p>
    <w:p w:rsidR="00702270" w:rsidRPr="00702270" w:rsidRDefault="00702270" w:rsidP="00645CB2">
      <w:pPr>
        <w:spacing w:after="0"/>
      </w:pPr>
      <w:r w:rsidRPr="00803CAC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8E2345" wp14:editId="07EBD6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0655" cy="150495"/>
                <wp:effectExtent l="0" t="0" r="10795" b="2095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504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270" w:rsidRDefault="00702270" w:rsidP="00702270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8E2345" id="Rounded Rectangle 22" o:spid="_x0000_s1041" style="position:absolute;margin-left:0;margin-top:0;width:12.65pt;height:11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" fillcolor="white [3212]" strokecolor="#243f60 [1604]" strokeweight=".25pt">
                <v:textbox>
                  <w:txbxContent>
                    <w:p w:rsidR="00702270" w:rsidRDefault="00702270" w:rsidP="00702270">
                      <w:pPr>
                        <w:jc w:val="center"/>
                      </w:pPr>
                      <w:r>
                        <w:t xml:space="preserve">   </w:t>
                      </w:r>
                      <w:r>
                        <w:tab/>
                        <w:t xml:space="preserve"> </w:t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</w:t>
      </w:r>
      <w:r>
        <w:tab/>
        <w:t>Signed Faculty Agreement</w:t>
      </w:r>
    </w:p>
    <w:sectPr w:rsidR="00702270" w:rsidRPr="00702270" w:rsidSect="0081399F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9FE" w:rsidRDefault="008A79FE" w:rsidP="001E1D4B">
      <w:pPr>
        <w:spacing w:after="0" w:line="240" w:lineRule="auto"/>
      </w:pPr>
      <w:r>
        <w:separator/>
      </w:r>
    </w:p>
  </w:endnote>
  <w:endnote w:type="continuationSeparator" w:id="0">
    <w:p w:rsidR="008A79FE" w:rsidRDefault="008A79FE" w:rsidP="001E1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9FE" w:rsidRDefault="008A79FE" w:rsidP="001E1D4B">
      <w:pPr>
        <w:spacing w:after="0" w:line="240" w:lineRule="auto"/>
      </w:pPr>
      <w:r>
        <w:separator/>
      </w:r>
    </w:p>
  </w:footnote>
  <w:footnote w:type="continuationSeparator" w:id="0">
    <w:p w:rsidR="008A79FE" w:rsidRDefault="008A79FE" w:rsidP="001E1D4B">
      <w:pPr>
        <w:spacing w:after="0" w:line="240" w:lineRule="auto"/>
      </w:pPr>
      <w:r>
        <w:continuationSeparator/>
      </w:r>
    </w:p>
  </w:footnote>
  <w:footnote w:id="1">
    <w:p w:rsidR="00702270" w:rsidRDefault="00702270">
      <w:pPr>
        <w:pStyle w:val="FootnoteText"/>
      </w:pPr>
      <w:r>
        <w:rPr>
          <w:rStyle w:val="FootnoteReference"/>
        </w:rPr>
        <w:footnoteRef/>
      </w:r>
      <w:r>
        <w:t xml:space="preserve"> Please submit the budget worksheet with this document.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D4B" w:rsidRDefault="001E1D4B" w:rsidP="001E1D4B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D4B" w:rsidRPr="00F60306" w:rsidRDefault="00E62ACF" w:rsidP="000206F3">
    <w:pPr>
      <w:pStyle w:val="Header"/>
      <w:jc w:val="both"/>
      <w:rPr>
        <w:b/>
        <w:sz w:val="28"/>
        <w:szCs w:val="28"/>
      </w:rPr>
    </w:pPr>
    <w:r w:rsidRPr="00F60306">
      <w:rPr>
        <w:b/>
        <w:noProof/>
        <w:color w:val="FFFFFF" w:themeColor="background1"/>
        <w:sz w:val="28"/>
        <w:szCs w:val="28"/>
      </w:rPr>
      <w:drawing>
        <wp:anchor distT="0" distB="0" distL="114300" distR="114300" simplePos="0" relativeHeight="251660288" behindDoc="0" locked="0" layoutInCell="1" allowOverlap="1" wp14:anchorId="5974D81E" wp14:editId="7293CC64">
          <wp:simplePos x="0" y="0"/>
          <wp:positionH relativeFrom="column">
            <wp:posOffset>3717290</wp:posOffset>
          </wp:positionH>
          <wp:positionV relativeFrom="paragraph">
            <wp:posOffset>-135890</wp:posOffset>
          </wp:positionV>
          <wp:extent cx="2954020" cy="42164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4020" cy="421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0306">
      <w:rPr>
        <w:b/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59263" behindDoc="1" locked="0" layoutInCell="1" allowOverlap="1" wp14:anchorId="2B1512D6" wp14:editId="628074FB">
              <wp:simplePos x="0" y="0"/>
              <wp:positionH relativeFrom="column">
                <wp:posOffset>-944245</wp:posOffset>
              </wp:positionH>
              <wp:positionV relativeFrom="paragraph">
                <wp:posOffset>-165735</wp:posOffset>
              </wp:positionV>
              <wp:extent cx="7817485" cy="512445"/>
              <wp:effectExtent l="0" t="0" r="0" b="1905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7485" cy="51244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D4D96" w:rsidRPr="000206F3" w:rsidRDefault="00DD4D96" w:rsidP="00DD4D96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D4D96">
                            <w:rPr>
                              <w:sz w:val="28"/>
                              <w:szCs w:val="28"/>
                            </w:rPr>
                            <w:t xml:space="preserve">    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DD4D96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  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S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HORT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-T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ERM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F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ACULTY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L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ED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S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TUDY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A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BROAD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DD4D96" w:rsidRPr="000206F3" w:rsidRDefault="000206F3" w:rsidP="000206F3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                  </w:t>
                          </w:r>
                          <w:r w:rsidRPr="000206F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P</w:t>
                          </w:r>
                          <w:r w:rsidR="007921FE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rogram Development Form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1512D6" id="Rectangle 18" o:spid="_x0000_s1042" style="position:absolute;left:0;text-align:left;margin-left:-74.35pt;margin-top:-13.05pt;width:615.55pt;height:40.3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" fillcolor="#243f60 [1604]" stroked="f" strokeweight="2pt">
              <v:textbox>
                <w:txbxContent>
                  <w:p w:rsidR="00DD4D96" w:rsidRPr="000206F3" w:rsidRDefault="00DD4D96" w:rsidP="00DD4D96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D4D96">
                      <w:rPr>
                        <w:sz w:val="28"/>
                        <w:szCs w:val="28"/>
                      </w:rPr>
                      <w:t xml:space="preserve">    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DD4D96"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   </w:t>
                    </w:r>
                    <w:r w:rsidR="000206F3" w:rsidRPr="000206F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S</w:t>
                    </w:r>
                    <w:r w:rsidR="000206F3" w:rsidRPr="000206F3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  <w:t>HORT</w:t>
                    </w:r>
                    <w:r w:rsidR="000206F3" w:rsidRPr="000206F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-T</w:t>
                    </w:r>
                    <w:r w:rsidR="000206F3" w:rsidRPr="000206F3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  <w:t>ERM</w:t>
                    </w:r>
                    <w:r w:rsidR="000206F3" w:rsidRPr="000206F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F</w:t>
                    </w:r>
                    <w:r w:rsidR="000206F3" w:rsidRPr="000206F3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  <w:t>ACULTY</w:t>
                    </w:r>
                    <w:r w:rsidR="000206F3" w:rsidRPr="000206F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L</w:t>
                    </w:r>
                    <w:r w:rsidR="000206F3" w:rsidRPr="000206F3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  <w:t>ED</w:t>
                    </w:r>
                    <w:r w:rsidR="000206F3" w:rsidRPr="000206F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S</w:t>
                    </w:r>
                    <w:r w:rsidR="000206F3" w:rsidRPr="000206F3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  <w:t>TUDY</w:t>
                    </w:r>
                    <w:r w:rsidR="000206F3" w:rsidRPr="000206F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A</w:t>
                    </w:r>
                    <w:r w:rsidR="000206F3" w:rsidRPr="000206F3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  <w:t>BROAD</w:t>
                    </w:r>
                    <w:r w:rsidR="000206F3" w:rsidRPr="000206F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</w:p>
                  <w:p w:rsidR="00DD4D96" w:rsidRPr="000206F3" w:rsidRDefault="000206F3" w:rsidP="000206F3">
                    <w:pPr>
                      <w:spacing w:after="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                  </w:t>
                    </w:r>
                    <w:r w:rsidRPr="000206F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P</w:t>
                    </w:r>
                    <w:r w:rsidR="007921FE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  <w:t>rogram Development Form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8606D"/>
    <w:multiLevelType w:val="hybridMultilevel"/>
    <w:tmpl w:val="07A0D9B0"/>
    <w:lvl w:ilvl="0" w:tplc="A8FC69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84688"/>
    <w:multiLevelType w:val="hybridMultilevel"/>
    <w:tmpl w:val="7D080A2C"/>
    <w:lvl w:ilvl="0" w:tplc="DA9C40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A84490"/>
    <w:multiLevelType w:val="hybridMultilevel"/>
    <w:tmpl w:val="BE8204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E6182"/>
    <w:multiLevelType w:val="hybridMultilevel"/>
    <w:tmpl w:val="E542D6A2"/>
    <w:lvl w:ilvl="0" w:tplc="965E22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0B"/>
    <w:rsid w:val="000206F3"/>
    <w:rsid w:val="000B522A"/>
    <w:rsid w:val="00133477"/>
    <w:rsid w:val="00154939"/>
    <w:rsid w:val="001E1D4B"/>
    <w:rsid w:val="0023400B"/>
    <w:rsid w:val="002639CA"/>
    <w:rsid w:val="003E3B08"/>
    <w:rsid w:val="00432AE0"/>
    <w:rsid w:val="00497F14"/>
    <w:rsid w:val="004C50FC"/>
    <w:rsid w:val="0051750E"/>
    <w:rsid w:val="00637321"/>
    <w:rsid w:val="00645CB2"/>
    <w:rsid w:val="006871A6"/>
    <w:rsid w:val="00702270"/>
    <w:rsid w:val="007819B7"/>
    <w:rsid w:val="007921FE"/>
    <w:rsid w:val="007975B5"/>
    <w:rsid w:val="00803CAC"/>
    <w:rsid w:val="0081399F"/>
    <w:rsid w:val="00896B14"/>
    <w:rsid w:val="008A79FE"/>
    <w:rsid w:val="008C6045"/>
    <w:rsid w:val="009728A1"/>
    <w:rsid w:val="00A17E63"/>
    <w:rsid w:val="00AE26B4"/>
    <w:rsid w:val="00B62906"/>
    <w:rsid w:val="00C4266A"/>
    <w:rsid w:val="00C47338"/>
    <w:rsid w:val="00C76FFF"/>
    <w:rsid w:val="00C77D05"/>
    <w:rsid w:val="00CF40A8"/>
    <w:rsid w:val="00DD4D96"/>
    <w:rsid w:val="00E62ACF"/>
    <w:rsid w:val="00F6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626CD3-275F-44BB-9D3B-7800EC99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1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D4B"/>
  </w:style>
  <w:style w:type="paragraph" w:styleId="Footer">
    <w:name w:val="footer"/>
    <w:basedOn w:val="Normal"/>
    <w:link w:val="FooterChar"/>
    <w:uiPriority w:val="99"/>
    <w:unhideWhenUsed/>
    <w:rsid w:val="001E1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D4B"/>
  </w:style>
  <w:style w:type="paragraph" w:styleId="ListParagraph">
    <w:name w:val="List Paragraph"/>
    <w:basedOn w:val="Normal"/>
    <w:uiPriority w:val="34"/>
    <w:qFormat/>
    <w:rsid w:val="001E1D4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22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22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22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rnational\Documents\Bulletin%20Boards\Short%20Term%20Study%20Abroad%20Inform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2CAD0-5BB5-4417-A74B-450599CA3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Term Study Abroad Information Form</Template>
  <TotalTime>45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International</dc:creator>
  <cp:lastModifiedBy>Molly Watkins</cp:lastModifiedBy>
  <cp:revision>10</cp:revision>
  <cp:lastPrinted>2011-12-01T19:11:00Z</cp:lastPrinted>
  <dcterms:created xsi:type="dcterms:W3CDTF">2011-12-01T18:40:00Z</dcterms:created>
  <dcterms:modified xsi:type="dcterms:W3CDTF">2015-10-19T17:15:00Z</dcterms:modified>
</cp:coreProperties>
</file>